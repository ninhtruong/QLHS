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849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7822B5D" w14:textId="77777777" w:rsidR="0037628A" w:rsidRDefault="0037628A" w:rsidP="0037628A">
      <w:pPr>
        <w:rPr>
          <w:lang w:val="en-US"/>
        </w:rPr>
      </w:pPr>
    </w:p>
    <w:p w14:paraId="37C66EB2" w14:textId="77777777" w:rsidR="0037628A" w:rsidRPr="003548A8" w:rsidRDefault="0037628A" w:rsidP="0037628A">
      <w:pPr>
        <w:rPr>
          <w:lang w:val="en-US"/>
        </w:rPr>
      </w:pPr>
    </w:p>
    <w:p w14:paraId="5291695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F8253A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5CFA72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A4C3E35" w14:textId="5DEC8F1C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DA08A2">
        <w:rPr>
          <w:color w:val="0000FF"/>
          <w:lang w:val="en-US"/>
        </w:rPr>
        <w:t>Phần mềm quản lý học sinh cấp 3</w:t>
      </w:r>
    </w:p>
    <w:p w14:paraId="59FB7C8D" w14:textId="77777777" w:rsidR="0037628A" w:rsidRPr="007A1DE8" w:rsidRDefault="0037628A" w:rsidP="0037628A">
      <w:pPr>
        <w:rPr>
          <w:lang w:val="en-US"/>
        </w:rPr>
      </w:pPr>
    </w:p>
    <w:p w14:paraId="1FE60C75" w14:textId="395379AF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A08A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778B92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4D64B090" w14:textId="77777777" w:rsidR="0037628A" w:rsidRDefault="0037628A" w:rsidP="0037628A">
      <w:pPr>
        <w:rPr>
          <w:lang w:val="en-US"/>
        </w:rPr>
      </w:pPr>
    </w:p>
    <w:p w14:paraId="2AD66D83" w14:textId="77777777" w:rsidR="0037628A" w:rsidRDefault="0037628A" w:rsidP="0037628A">
      <w:pPr>
        <w:rPr>
          <w:lang w:val="en-US"/>
        </w:rPr>
      </w:pPr>
    </w:p>
    <w:p w14:paraId="7F341553" w14:textId="77777777" w:rsidR="0037628A" w:rsidRDefault="0037628A" w:rsidP="0037628A">
      <w:pPr>
        <w:rPr>
          <w:lang w:val="en-US"/>
        </w:rPr>
      </w:pPr>
    </w:p>
    <w:p w14:paraId="0C231016" w14:textId="77777777" w:rsidR="0037628A" w:rsidRDefault="0037628A" w:rsidP="0037628A">
      <w:pPr>
        <w:rPr>
          <w:lang w:val="en-US"/>
        </w:rPr>
      </w:pPr>
    </w:p>
    <w:p w14:paraId="382CC414" w14:textId="77777777" w:rsidR="0037628A" w:rsidRDefault="0037628A" w:rsidP="0037628A">
      <w:pPr>
        <w:rPr>
          <w:lang w:val="en-US"/>
        </w:rPr>
      </w:pPr>
    </w:p>
    <w:p w14:paraId="286B13ED" w14:textId="77777777" w:rsidR="0037628A" w:rsidRDefault="0037628A" w:rsidP="0037628A">
      <w:pPr>
        <w:rPr>
          <w:lang w:val="en-US"/>
        </w:rPr>
      </w:pPr>
    </w:p>
    <w:p w14:paraId="2EE82AB7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8103D00" w14:textId="77777777" w:rsidR="00187457" w:rsidRPr="003548A8" w:rsidRDefault="00187457" w:rsidP="001874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21424042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Trương Nhật Ninh</w:t>
      </w:r>
    </w:p>
    <w:p w14:paraId="7200E637" w14:textId="77777777" w:rsidR="00187457" w:rsidRDefault="00187457" w:rsidP="001874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20424104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Gia Long</w:t>
      </w:r>
    </w:p>
    <w:p w14:paraId="460C6D5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14:paraId="65CAB3A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3117549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4DA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E16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E1A6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20D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C532DE" w:rsidRPr="000C0CA8" w14:paraId="445DC322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316E" w14:textId="4A0DB228" w:rsidR="00C532DE" w:rsidRPr="003548A8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E46D8" w14:textId="1BFB4FA9" w:rsidR="00C532DE" w:rsidRPr="003548A8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085F1" w14:textId="4187E4FF" w:rsidR="00C532DE" w:rsidRPr="0037628A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F2E3D" w14:textId="5E23500B" w:rsidR="00C532DE" w:rsidRPr="003548A8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Trương Nhật Ninh</w:t>
            </w:r>
          </w:p>
        </w:tc>
      </w:tr>
      <w:tr w:rsidR="007A1DE8" w:rsidRPr="007A1DE8" w14:paraId="70FC6F91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DB8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6EC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088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333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C906DC3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107A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AD2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3A9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482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5A9B8E86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D15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FE2F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9D5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CFB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CB78C04" w14:textId="77777777" w:rsidR="007A1DE8" w:rsidRDefault="007A1DE8">
      <w:pPr>
        <w:pStyle w:val="Title"/>
        <w:jc w:val="both"/>
        <w:rPr>
          <w:lang w:val="en-US"/>
        </w:rPr>
      </w:pPr>
    </w:p>
    <w:p w14:paraId="488327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A7E275D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4B90E7A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A6D232E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7EB72C7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E9F18AD" w14:textId="77777777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882A3A1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43E39116" w14:textId="77777777" w:rsidR="001F0C2C" w:rsidRDefault="005E2817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br w:type="page"/>
      </w:r>
      <w:r w:rsidR="001F0C2C">
        <w:rPr>
          <w:lang w:val="en-US"/>
        </w:rPr>
        <w:lastRenderedPageBreak/>
        <w:fldChar w:fldCharType="begin"/>
      </w:r>
      <w:r w:rsidR="001F0C2C">
        <w:rPr>
          <w:lang w:val="en-US"/>
        </w:rPr>
        <w:instrText xml:space="preserve"> TOC \o "1-2" \h \z \u </w:instrText>
      </w:r>
      <w:r w:rsidR="001F0C2C">
        <w:rPr>
          <w:lang w:val="en-US"/>
        </w:rPr>
        <w:fldChar w:fldCharType="separate"/>
      </w:r>
      <w:hyperlink r:id="rId7" w:anchor="_Toc172872215" w:history="1">
        <w:r w:rsidR="001F0C2C">
          <w:rPr>
            <w:rStyle w:val="Hyperlink"/>
            <w:noProof/>
          </w:rPr>
          <w:t>1.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 xml:space="preserve">Sơ đồ lớp </w:t>
        </w:r>
        <w:r w:rsidR="001F0C2C">
          <w:rPr>
            <w:rStyle w:val="Hyperlink"/>
            <w:noProof/>
            <w:lang w:val="en-US"/>
          </w:rPr>
          <w:t>(</w:t>
        </w:r>
        <w:r w:rsidR="001F0C2C">
          <w:rPr>
            <w:rStyle w:val="Hyperlink"/>
            <w:noProof/>
          </w:rPr>
          <w:t>mức phân tích</w:t>
        </w:r>
        <w:r w:rsidR="001F0C2C">
          <w:rPr>
            <w:rStyle w:val="Hyperlink"/>
            <w:noProof/>
            <w:lang w:val="en-US"/>
          </w:rPr>
          <w:t>)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_Toc172872215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0C41C400" w14:textId="77777777" w:rsidR="001F0C2C" w:rsidRDefault="001F0C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8" w:anchor="_Toc172872216" w:history="1">
        <w:r>
          <w:rPr>
            <w:rStyle w:val="Hyperlink"/>
            <w:noProof/>
            <w:lang w:val="en-US"/>
          </w:rPr>
          <w:t>1.1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</w:rPr>
          <w:t>Sơ đồ lớp (mức phân tích)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_Toc172872216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5208E0A8" w14:textId="77777777" w:rsidR="001F0C2C" w:rsidRDefault="001F0C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9" w:anchor="_Toc172872217" w:history="1">
        <w:r>
          <w:rPr>
            <w:rStyle w:val="Hyperlink"/>
            <w:noProof/>
          </w:rPr>
          <w:t>1.2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</w:rPr>
          <w:t>Danh sách các lớp đối tượng và quan hệ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_Toc172872217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399F70C3" w14:textId="77777777" w:rsidR="001F0C2C" w:rsidRDefault="001F0C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10" w:anchor="_Toc172872218" w:history="1">
        <w:r>
          <w:rPr>
            <w:rStyle w:val="Hyperlink"/>
            <w:noProof/>
          </w:rPr>
          <w:t>1.3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</w:rPr>
          <w:t>Mô tả chi tiết từng lớp đối tượng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_Toc172872218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34B5B99D" w14:textId="77777777" w:rsidR="001F0C2C" w:rsidRDefault="001F0C2C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11" w:anchor="_Toc172872219" w:history="1">
        <w:r>
          <w:rPr>
            <w:rStyle w:val="Hyperlink"/>
            <w:noProof/>
          </w:rPr>
          <w:t>2.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</w:rPr>
          <w:t>Sơ đồ trạng thái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_Toc172872219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3A9E8E88" w14:textId="77777777" w:rsidR="001F0C2C" w:rsidRDefault="001F0C2C" w:rsidP="001F0C2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FCED0B8" w14:textId="77777777" w:rsidR="001F0C2C" w:rsidRDefault="001F0C2C">
      <w:pPr>
        <w:pStyle w:val="Heading1"/>
        <w:numPr>
          <w:ilvl w:val="0"/>
          <w:numId w:val="3"/>
        </w:numPr>
      </w:pPr>
      <w:r>
        <w:rPr>
          <w:b w:val="0"/>
        </w:rPr>
        <w:br w:type="page"/>
      </w:r>
      <w:bookmarkStart w:id="0" w:name="_Toc167699049"/>
      <w:bookmarkStart w:id="1" w:name="_Toc172872215"/>
      <w:r>
        <w:rPr>
          <w:b w:val="0"/>
        </w:rPr>
        <w:lastRenderedPageBreak/>
        <w:t xml:space="preserve">Sơ đồ lớp </w:t>
      </w:r>
      <w:r>
        <w:rPr>
          <w:b w:val="0"/>
          <w:lang w:val="en-US"/>
        </w:rPr>
        <w:t>(</w:t>
      </w:r>
      <w:r>
        <w:rPr>
          <w:b w:val="0"/>
        </w:rPr>
        <w:t>mức phân tích</w:t>
      </w:r>
      <w:bookmarkEnd w:id="0"/>
      <w:r>
        <w:rPr>
          <w:b w:val="0"/>
          <w:lang w:val="en-US"/>
        </w:rPr>
        <w:t>)</w:t>
      </w:r>
      <w:bookmarkEnd w:id="1"/>
    </w:p>
    <w:p w14:paraId="6C2A1076" w14:textId="77777777" w:rsidR="001F0C2C" w:rsidRDefault="001F0C2C">
      <w:pPr>
        <w:pStyle w:val="Heading2"/>
        <w:numPr>
          <w:ilvl w:val="1"/>
          <w:numId w:val="3"/>
        </w:numPr>
        <w:rPr>
          <w:lang w:val="en-US"/>
        </w:rPr>
      </w:pPr>
      <w:bookmarkStart w:id="2" w:name="_Toc172872216"/>
      <w:r>
        <w:t>Sơ đồ lớp (mức phân tích)</w:t>
      </w:r>
      <w:bookmarkEnd w:id="2"/>
    </w:p>
    <w:p w14:paraId="24C6752E" w14:textId="16E82B52" w:rsidR="001F0C2C" w:rsidRDefault="001F0C2C" w:rsidP="001F0C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8FF36" wp14:editId="2CB42B26">
            <wp:extent cx="5732145" cy="2862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385B" w14:textId="77777777" w:rsidR="001F0C2C" w:rsidRDefault="001F0C2C">
      <w:pPr>
        <w:pStyle w:val="Heading2"/>
        <w:numPr>
          <w:ilvl w:val="1"/>
          <w:numId w:val="3"/>
        </w:numPr>
      </w:pPr>
      <w:bookmarkStart w:id="3" w:name="_Toc172872217"/>
      <w:r>
        <w:t>Danh sách các lớp đối tượng và quan hệ</w:t>
      </w:r>
      <w:bookmarkEnd w:id="3"/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1F0C2C" w14:paraId="3F1F9FAB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E250" w14:textId="77777777" w:rsidR="001F0C2C" w:rsidRDefault="001F0C2C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D639" w14:textId="77777777" w:rsidR="001F0C2C" w:rsidRDefault="001F0C2C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4DA1" w14:textId="77777777" w:rsidR="001F0C2C" w:rsidRDefault="001F0C2C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FC52" w14:textId="77777777" w:rsidR="001F0C2C" w:rsidRDefault="001F0C2C">
            <w:pPr>
              <w:pStyle w:val="BodyText"/>
              <w:spacing w:after="0"/>
            </w:pPr>
            <w:r>
              <w:t>Ý nghĩa/Ghi chú</w:t>
            </w:r>
          </w:p>
        </w:tc>
      </w:tr>
      <w:tr w:rsidR="001F0C2C" w14:paraId="16041DF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0B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349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sinh/Bang diem mon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B6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1..*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4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có nhiều học sinh</w:t>
            </w:r>
          </w:p>
        </w:tc>
      </w:tr>
      <w:tr w:rsidR="001F0C2C" w14:paraId="153CD84F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E1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63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Diem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DDB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8D2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sẽ bao gồm nhiều cột điểm</w:t>
            </w:r>
          </w:p>
        </w:tc>
      </w:tr>
      <w:tr w:rsidR="001F0C2C" w14:paraId="6CDBB28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3D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87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Mon Hoc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94C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với * 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52F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thuộc một môn học</w:t>
            </w:r>
          </w:p>
        </w:tc>
      </w:tr>
      <w:tr w:rsidR="001F0C2C" w14:paraId="5DB96ED9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49B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20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vu/ Khoi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1A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1..*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DA6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phòng giáo vụ sẽ quản lí ít nhất là một khối</w:t>
            </w:r>
          </w:p>
        </w:tc>
      </w:tr>
      <w:tr w:rsidR="001F0C2C" w14:paraId="0F2A31F3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6036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8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tai khoan dang nhap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71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823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  <w:tr w:rsidR="001F0C2C" w14:paraId="1890CDE0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E7D4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A4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Khoi/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39A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1..*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617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Với một khối sẽ có ít nhất một lớp học</w:t>
            </w:r>
          </w:p>
        </w:tc>
      </w:tr>
      <w:tr w:rsidR="001F0C2C" w14:paraId="162471D7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D45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7F1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A6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3D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giáo viên sẽ làm chủ nhiệm cho một lớp học</w:t>
            </w:r>
          </w:p>
        </w:tc>
      </w:tr>
    </w:tbl>
    <w:p w14:paraId="0F3003F9" w14:textId="77777777" w:rsidR="001F0C2C" w:rsidRDefault="001F0C2C">
      <w:pPr>
        <w:pStyle w:val="Heading2"/>
        <w:numPr>
          <w:ilvl w:val="1"/>
          <w:numId w:val="3"/>
        </w:numPr>
      </w:pPr>
      <w:bookmarkStart w:id="4" w:name="_Toc172872218"/>
      <w:r>
        <w:t>Mô tả chi tiết từng lớp đối tượng</w:t>
      </w:r>
      <w:bookmarkEnd w:id="4"/>
    </w:p>
    <w:p w14:paraId="40152A25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Học Sinh</w:t>
      </w:r>
    </w:p>
    <w:p w14:paraId="06FE9A3F" w14:textId="77777777" w:rsidR="001F0C2C" w:rsidRDefault="001F0C2C" w:rsidP="001F0C2C">
      <w:pPr>
        <w:pStyle w:val="BodyText"/>
        <w:keepLines w:val="0"/>
        <w:widowControl/>
        <w:spacing w:after="0"/>
        <w:ind w:left="720"/>
        <w:jc w:val="both"/>
        <w:rPr>
          <w:i/>
          <w:color w:val="0000FF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63B535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1D5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136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3CC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562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A2F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11416B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40D9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6B3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370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F30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79A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học sinh</w:t>
            </w:r>
          </w:p>
        </w:tc>
      </w:tr>
      <w:tr w:rsidR="001F0C2C" w14:paraId="19B1CB3A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7D76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E6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F1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270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4E5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học sinh</w:t>
            </w:r>
          </w:p>
        </w:tc>
      </w:tr>
      <w:tr w:rsidR="001F0C2C" w14:paraId="70E5212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3A53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5C3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90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A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68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học sinh</w:t>
            </w:r>
          </w:p>
        </w:tc>
      </w:tr>
      <w:tr w:rsidR="001F0C2C" w14:paraId="78C8E24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6FE0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A49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1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0A7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C5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học sinh</w:t>
            </w:r>
          </w:p>
        </w:tc>
      </w:tr>
      <w:tr w:rsidR="001F0C2C" w14:paraId="1D6000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9CF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747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7AF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đến Tai khoản đăng nhâp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C3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học sinh sẽ có một tài khoản để đăng nhập vào hệ thống</w:t>
            </w:r>
          </w:p>
        </w:tc>
      </w:tr>
    </w:tbl>
    <w:p w14:paraId="06FE666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8AAD4A8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Tiếp nhân(); tiếp nhận một học sinh mới</w:t>
      </w:r>
    </w:p>
    <w:p w14:paraId="7CAD120F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Xóa(); xóa một học sinh</w:t>
      </w:r>
    </w:p>
    <w:p w14:paraId="169AD245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Cập nhât(): cập nhật, sửa đổi lại thông tin một học sinh</w:t>
      </w:r>
    </w:p>
    <w:p w14:paraId="4C816E9E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thông báo()</w:t>
      </w:r>
    </w:p>
    <w:p w14:paraId="1C7D7D2A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thơi khóa biều();</w:t>
      </w:r>
    </w:p>
    <w:p w14:paraId="15377EF7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điểm()</w:t>
      </w:r>
    </w:p>
    <w:p w14:paraId="0D0E80E2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</w:t>
      </w:r>
    </w:p>
    <w:p w14:paraId="00730598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Bảng điểm môn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2DFD60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12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F93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1E84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65B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6342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7821ED8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E74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CF46" w14:textId="77777777" w:rsidR="001F0C2C" w:rsidRDefault="001F0C2C">
            <w:pPr>
              <w:pStyle w:val="BodyText"/>
              <w:tabs>
                <w:tab w:val="right" w:pos="175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A97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14F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</w:t>
            </w:r>
          </w:p>
          <w:p w14:paraId="091220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tham chiếu đến Lớp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2B4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bảng điểm môn</w:t>
            </w:r>
          </w:p>
        </w:tc>
      </w:tr>
      <w:tr w:rsidR="001F0C2C" w14:paraId="41BAD16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5BF6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D9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Môn hoc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F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18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Môn học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B68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bảng điểm môn sẽ thuộc về một môn học</w:t>
            </w:r>
          </w:p>
        </w:tc>
      </w:tr>
      <w:tr w:rsidR="001F0C2C" w14:paraId="07AE2A2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483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7A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20F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403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E5A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thuộc về học kì nào</w:t>
            </w:r>
          </w:p>
        </w:tc>
      </w:tr>
      <w:tr w:rsidR="001F0C2C" w14:paraId="306460D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094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F79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B0F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04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khóa ngoại </w:t>
            </w:r>
            <w:r>
              <w:rPr>
                <w:lang w:val="en-US"/>
              </w:rPr>
              <w:lastRenderedPageBreak/>
              <w:t>tham chiếu đến bảng học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935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Bảng điểm môn sẽ bao gồm danh </w:t>
            </w:r>
            <w:r>
              <w:rPr>
                <w:lang w:val="en-US"/>
              </w:rPr>
              <w:lastRenderedPageBreak/>
              <w:t>sách các học sinh</w:t>
            </w:r>
          </w:p>
        </w:tc>
      </w:tr>
      <w:tr w:rsidR="001F0C2C" w14:paraId="16D7C59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426C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D7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Diểm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6C7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7F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Điểm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9D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bao gồm danh sách điểm của các học sinh</w:t>
            </w:r>
          </w:p>
        </w:tc>
      </w:tr>
    </w:tbl>
    <w:p w14:paraId="6EC47EC8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0340B6B2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bảng điểm môn();</w:t>
      </w:r>
    </w:p>
    <w:p w14:paraId="64AD7DD7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Sửa bảng điểm môn();</w:t>
      </w:r>
    </w:p>
    <w:p w14:paraId="6EC17D44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Xoa bảng điểm môn();</w:t>
      </w:r>
    </w:p>
    <w:p w14:paraId="0FEF9A95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Điểm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05675B9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09C9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50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4F1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9F3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DE9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00C15F1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78C2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0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98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2E4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35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 của học sinh</w:t>
            </w:r>
          </w:p>
        </w:tc>
      </w:tr>
      <w:tr w:rsidR="001F0C2C" w14:paraId="4EAB8B4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77B8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BE6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BC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E5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6F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 của học sinh</w:t>
            </w:r>
          </w:p>
        </w:tc>
      </w:tr>
      <w:tr w:rsidR="001F0C2C" w14:paraId="2583E60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03D4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981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37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CE3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806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 của học sinh</w:t>
            </w:r>
          </w:p>
        </w:tc>
      </w:tr>
    </w:tbl>
    <w:p w14:paraId="501B62E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45ADBD5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354482E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Môn học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49B03BF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8D6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0FD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BB3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520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61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1AEC4F7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948" w14:textId="77777777" w:rsidR="001F0C2C" w:rsidRDefault="001F0C2C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04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E37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ED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92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môn học</w:t>
            </w:r>
          </w:p>
        </w:tc>
      </w:tr>
    </w:tbl>
    <w:p w14:paraId="76B0A6BF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1F9E186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1A4DC08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Lớp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B68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BAD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1A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FDD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B8C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874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986FF3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295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0DA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DDD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5D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E5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  <w:tr w:rsidR="001F0C2C" w14:paraId="3EE0A64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47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9B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630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CE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tham chiếu tới </w:t>
            </w:r>
            <w:r>
              <w:rPr>
                <w:lang w:val="en-US"/>
              </w:rPr>
              <w:lastRenderedPageBreak/>
              <w:t>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63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Mỗi lớp sẽ thuộc về một khối</w:t>
            </w:r>
          </w:p>
        </w:tc>
      </w:tr>
      <w:tr w:rsidR="001F0C2C" w14:paraId="254A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B6C6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56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Giáo viên chủ nhiệm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A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28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Giáo viên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2F8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giáo viên chủ nhiệm</w:t>
            </w:r>
          </w:p>
        </w:tc>
      </w:tr>
      <w:tr w:rsidR="001F0C2C" w14:paraId="2B2DB4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1059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F8D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B65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A22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E8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của lớp</w:t>
            </w:r>
          </w:p>
        </w:tc>
      </w:tr>
      <w:tr w:rsidR="001F0C2C" w14:paraId="297154A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D0EA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54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0AD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04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đến Bảng Hoc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71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học sinh trong một lớp</w:t>
            </w:r>
          </w:p>
        </w:tc>
      </w:tr>
    </w:tbl>
    <w:p w14:paraId="7BC8D8C3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330B2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Tạo lớp();</w:t>
      </w:r>
    </w:p>
    <w:p w14:paraId="5E2D02EE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lớp();</w:t>
      </w:r>
    </w:p>
    <w:p w14:paraId="7FD657D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lớp();</w:t>
      </w:r>
    </w:p>
    <w:p w14:paraId="5CF5158B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3384A66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5D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50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7148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9D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79CD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426416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C438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30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381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D08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74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giáo viên</w:t>
            </w:r>
          </w:p>
        </w:tc>
      </w:tr>
      <w:tr w:rsidR="001F0C2C" w14:paraId="149EA03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F89E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83F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6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0C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Tài khoản đăng nhập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F5F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</w:tbl>
    <w:p w14:paraId="24740A89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2C4ECF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Tra cứu học sinh();</w:t>
      </w:r>
    </w:p>
    <w:p w14:paraId="27C4306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điểm();</w:t>
      </w:r>
    </w:p>
    <w:p w14:paraId="2C81A36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0465906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thông báo();</w:t>
      </w:r>
    </w:p>
    <w:p w14:paraId="4761F39F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vụ: Kế thừa từ 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7BEEB9D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EEA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73D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9E6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92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805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5837A7D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28FA" w14:textId="77777777" w:rsidR="001F0C2C" w:rsidRDefault="001F0C2C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B7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567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C71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  <w:r>
              <w:rPr>
                <w:lang w:val="en-US"/>
              </w:rPr>
              <w:lastRenderedPageBreak/>
              <w:t>tham chiếu tới 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64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Một giáo vụ sẽ quản ít nhất một </w:t>
            </w:r>
            <w:r>
              <w:rPr>
                <w:lang w:val="en-US"/>
              </w:rPr>
              <w:lastRenderedPageBreak/>
              <w:t>khối</w:t>
            </w:r>
          </w:p>
        </w:tc>
      </w:tr>
    </w:tbl>
    <w:p w14:paraId="6A2E9B00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8FD3C2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Nhận hồ sơ học sinh mới();</w:t>
      </w:r>
    </w:p>
    <w:p w14:paraId="45FA306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hồ sơ học sinh mới();</w:t>
      </w:r>
    </w:p>
    <w:p w14:paraId="2A20107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hồ sơ học sinh mới();</w:t>
      </w:r>
    </w:p>
    <w:p w14:paraId="2B24D41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danh sách lớp học();</w:t>
      </w:r>
    </w:p>
    <w:p w14:paraId="3EEA346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danh sách lớp học();</w:t>
      </w:r>
    </w:p>
    <w:p w14:paraId="39EA15E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danh sách lớp học();</w:t>
      </w:r>
    </w:p>
    <w:p w14:paraId="64575D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báo cáo tổng kế môn();</w:t>
      </w:r>
    </w:p>
    <w:p w14:paraId="069B2635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báo cáo tổng kết học kì();</w:t>
      </w:r>
    </w:p>
    <w:p w14:paraId="0915737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thời khóa biểu();</w:t>
      </w:r>
    </w:p>
    <w:p w14:paraId="16FC005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thời khóa biểu();</w:t>
      </w:r>
    </w:p>
    <w:p w14:paraId="5CA4D39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phiếu mời đóng tiền học phí();</w:t>
      </w:r>
    </w:p>
    <w:p w14:paraId="3A56B34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2B28A00F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thống báo trường();</w:t>
      </w:r>
    </w:p>
    <w:p w14:paraId="50911D3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Ban giám hiệu: kế thừa từ lớp Giáo vụ</w:t>
      </w:r>
    </w:p>
    <w:p w14:paraId="6A19AE0D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6370CF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38F9AE02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Thêm quy đinh();</w:t>
      </w:r>
    </w:p>
    <w:p w14:paraId="5D955ED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quy định();</w:t>
      </w:r>
    </w:p>
    <w:p w14:paraId="4663347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Cập nhật quy đinh();</w:t>
      </w:r>
    </w:p>
    <w:p w14:paraId="66E0B07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Khối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760418C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B88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7525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FA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70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C7F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3B4BA4B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95D0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335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58B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4D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6B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khối</w:t>
            </w:r>
          </w:p>
        </w:tc>
      </w:tr>
      <w:tr w:rsidR="001F0C2C" w14:paraId="0831B64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3D0B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CE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Sô lớp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48C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F5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E1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lớp tối đa của một khối</w:t>
            </w:r>
          </w:p>
        </w:tc>
      </w:tr>
    </w:tbl>
    <w:p w14:paraId="762B760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C5C8E8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Lấy số lớp trong khối();</w:t>
      </w:r>
    </w:p>
    <w:p w14:paraId="05D5186E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tài khoản đăng nhập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18C0FD0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4C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2E5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945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04E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10D0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C6FAC8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DAD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5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99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02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6A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tài khoản</w:t>
            </w:r>
          </w:p>
        </w:tc>
      </w:tr>
      <w:tr w:rsidR="001F0C2C" w14:paraId="73B5F22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0854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3B7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4E9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A6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72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</w:tbl>
    <w:p w14:paraId="2618FCE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27ABA95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</w:t>
      </w:r>
    </w:p>
    <w:p w14:paraId="7F8C9D5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Tham số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81401B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DC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3E9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8B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E8B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BB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B4957B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E18B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4D3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095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92C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định khi tiếp nhận một học sinh</w:t>
            </w:r>
          </w:p>
        </w:tc>
      </w:tr>
      <w:tr w:rsidR="001F0C2C" w14:paraId="3789AEF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2AFA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795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9AC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A98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3C5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 của một lớp học trong nhà trường</w:t>
            </w:r>
          </w:p>
        </w:tc>
      </w:tr>
      <w:tr w:rsidR="001F0C2C" w14:paraId="1F5A591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8116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F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đạt môn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0C4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310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50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để biết được một học sinh có đạt điểm một môn học hay không</w:t>
            </w:r>
          </w:p>
        </w:tc>
      </w:tr>
    </w:tbl>
    <w:p w14:paraId="6818238A" w14:textId="77777777" w:rsidR="001F0C2C" w:rsidRDefault="001F0C2C" w:rsidP="001F0C2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11845B8" w14:textId="77777777" w:rsidR="001F0C2C" w:rsidRDefault="001F0C2C" w:rsidP="001F0C2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B375C7E" w14:textId="77777777" w:rsidR="001F0C2C" w:rsidRDefault="001F0C2C" w:rsidP="001F0C2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5E40D8A" w14:textId="77777777" w:rsidR="001F0C2C" w:rsidRDefault="001F0C2C" w:rsidP="001F0C2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8E83C38" w14:textId="77777777" w:rsidR="001F0C2C" w:rsidRDefault="001F0C2C">
      <w:pPr>
        <w:pStyle w:val="Heading1"/>
        <w:numPr>
          <w:ilvl w:val="0"/>
          <w:numId w:val="3"/>
        </w:numPr>
      </w:pPr>
      <w:bookmarkStart w:id="5" w:name="_Toc167699050"/>
      <w:bookmarkStart w:id="6" w:name="_Toc172872219"/>
      <w:r>
        <w:rPr>
          <w:b w:val="0"/>
        </w:rPr>
        <w:t>Sơ đồ trạng thái</w:t>
      </w:r>
      <w:bookmarkEnd w:id="5"/>
      <w:bookmarkEnd w:id="6"/>
    </w:p>
    <w:p w14:paraId="505ADA4E" w14:textId="77777777" w:rsidR="001F0C2C" w:rsidRDefault="001F0C2C" w:rsidP="001F0C2C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</w:t>
      </w:r>
    </w:p>
    <w:p w14:paraId="2CAC13F8" w14:textId="4875B163" w:rsidR="00FD06E2" w:rsidRPr="00363B6E" w:rsidRDefault="00FD06E2" w:rsidP="001F0C2C">
      <w:pPr>
        <w:pStyle w:val="Heading1"/>
        <w:rPr>
          <w:i/>
          <w:color w:val="0000FF"/>
        </w:rPr>
      </w:pPr>
    </w:p>
    <w:sectPr w:rsidR="00FD06E2" w:rsidRPr="00363B6E" w:rsidSect="00746E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38F2" w14:textId="77777777" w:rsidR="00614FA9" w:rsidRDefault="00614FA9">
      <w:r>
        <w:separator/>
      </w:r>
    </w:p>
  </w:endnote>
  <w:endnote w:type="continuationSeparator" w:id="0">
    <w:p w14:paraId="00E5F115" w14:textId="77777777" w:rsidR="00614FA9" w:rsidRDefault="0061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587A" w14:textId="77777777" w:rsidR="00976BB7" w:rsidRDefault="00976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6786B9C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FD982EF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4E87139" wp14:editId="544C594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680D56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9336A8" w14:textId="77777777" w:rsidR="00FD06E2" w:rsidRPr="0037628A" w:rsidRDefault="00FD06E2" w:rsidP="0037628A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2396" w14:textId="77777777" w:rsidR="00976BB7" w:rsidRDefault="00976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E942" w14:textId="77777777" w:rsidR="00614FA9" w:rsidRDefault="00614FA9">
      <w:r>
        <w:separator/>
      </w:r>
    </w:p>
  </w:footnote>
  <w:footnote w:type="continuationSeparator" w:id="0">
    <w:p w14:paraId="00300D61" w14:textId="77777777" w:rsidR="00614FA9" w:rsidRDefault="00614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C566" w14:textId="77777777" w:rsidR="00976BB7" w:rsidRDefault="00976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8E2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0D3A9704" wp14:editId="1BC0221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976BB7" w14:paraId="26C8D847" w14:textId="77777777" w:rsidTr="00746ED1">
      <w:tc>
        <w:tcPr>
          <w:tcW w:w="6623" w:type="dxa"/>
        </w:tcPr>
        <w:p w14:paraId="42C6A811" w14:textId="2917A6C9" w:rsidR="00976BB7" w:rsidRPr="003548A8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Trương Nhật Ninh</w:t>
          </w:r>
        </w:p>
      </w:tc>
      <w:tc>
        <w:tcPr>
          <w:tcW w:w="2620" w:type="dxa"/>
        </w:tcPr>
        <w:p w14:paraId="5A2A609A" w14:textId="4A0C58B7" w:rsidR="00976BB7" w:rsidRPr="007A1DE8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1460DB">
            <w:rPr>
              <w:color w:val="0000FF"/>
              <w:lang w:val="en-US"/>
            </w:rPr>
            <w:t>1.0</w:t>
          </w:r>
        </w:p>
      </w:tc>
    </w:tr>
    <w:tr w:rsidR="00976BB7" w14:paraId="4F4524EA" w14:textId="77777777" w:rsidTr="00746ED1">
      <w:trPr>
        <w:trHeight w:val="130"/>
      </w:trPr>
      <w:tc>
        <w:tcPr>
          <w:tcW w:w="6623" w:type="dxa"/>
        </w:tcPr>
        <w:p w14:paraId="021DD797" w14:textId="77777777" w:rsidR="00976BB7" w:rsidRPr="00FD06E2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DE46D62" w14:textId="4DFA9893" w:rsidR="00AE0F22" w:rsidRPr="00AE0F22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 xml:space="preserve">Ngày: </w:t>
          </w:r>
          <w:r w:rsidR="00AE0F22">
            <w:rPr>
              <w:color w:val="0000FF"/>
              <w:lang w:val="en-US"/>
            </w:rPr>
            <w:t>29/12/2022</w:t>
          </w:r>
        </w:p>
      </w:tc>
    </w:tr>
  </w:tbl>
  <w:p w14:paraId="2AA60D76" w14:textId="77777777" w:rsidR="00FD06E2" w:rsidRPr="0037628A" w:rsidRDefault="00FD06E2" w:rsidP="0037628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402A" w14:textId="77777777" w:rsidR="00976BB7" w:rsidRDefault="00976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B464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51D1"/>
    <w:multiLevelType w:val="hybridMultilevel"/>
    <w:tmpl w:val="19BC94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9E2F54"/>
    <w:multiLevelType w:val="hybridMultilevel"/>
    <w:tmpl w:val="B89A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78B1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2CD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5FE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57D3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E25D4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80FFE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067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A06"/>
    <w:multiLevelType w:val="hybridMultilevel"/>
    <w:tmpl w:val="52FCF6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017C75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E7C0A2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C64"/>
    <w:multiLevelType w:val="hybridMultilevel"/>
    <w:tmpl w:val="EEF48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81580">
    <w:abstractNumId w:val="0"/>
  </w:num>
  <w:num w:numId="2" w16cid:durableId="178277791">
    <w:abstractNumId w:val="14"/>
  </w:num>
  <w:num w:numId="3" w16cid:durableId="1285886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64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4165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59087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5732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02566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618565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8309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43711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925299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48369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04304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01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8543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4264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3947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460DB"/>
    <w:rsid w:val="00187457"/>
    <w:rsid w:val="001A3901"/>
    <w:rsid w:val="001A6914"/>
    <w:rsid w:val="001F0C2C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14FA9"/>
    <w:rsid w:val="00681CD0"/>
    <w:rsid w:val="00746ED1"/>
    <w:rsid w:val="00751440"/>
    <w:rsid w:val="007A1DE8"/>
    <w:rsid w:val="007C3F56"/>
    <w:rsid w:val="008F22E3"/>
    <w:rsid w:val="008F7BA1"/>
    <w:rsid w:val="00976BB7"/>
    <w:rsid w:val="00976D26"/>
    <w:rsid w:val="00981E7D"/>
    <w:rsid w:val="00A122CE"/>
    <w:rsid w:val="00AA30A6"/>
    <w:rsid w:val="00AA49C3"/>
    <w:rsid w:val="00AE0F22"/>
    <w:rsid w:val="00B62132"/>
    <w:rsid w:val="00B9220E"/>
    <w:rsid w:val="00BD1F8A"/>
    <w:rsid w:val="00C107A7"/>
    <w:rsid w:val="00C122ED"/>
    <w:rsid w:val="00C161AA"/>
    <w:rsid w:val="00C532DE"/>
    <w:rsid w:val="00C929D6"/>
    <w:rsid w:val="00CE7D5B"/>
    <w:rsid w:val="00D24E39"/>
    <w:rsid w:val="00D52AFF"/>
    <w:rsid w:val="00DA08A2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40B38"/>
  <w15:docId w15:val="{145EB124-F19B-4F40-967A-F38A71A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F0C2C"/>
    <w:rPr>
      <w:rFonts w:ascii="Arial" w:hAnsi="Arial"/>
      <w:b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1F0C2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4-PhanTich%20-%20version2%2019-1-2013.do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4-PhanTich%20-%20version2%2019-1-2013.doc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SG\Desktop\KTPM_QuanLyHocSinh\Document\4-PhanTich%20-%20version2%2019-1-2013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Users\DSG\Desktop\KTPM_QuanLyHocSinh\Document\4-PhanTich%20-%20version2%2019-1-2013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SG\Desktop\KTPM_QuanLyHocSinh\Document\4-PhanTich%20-%20version2%2019-1-2013.doc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9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6530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DSG</cp:lastModifiedBy>
  <cp:revision>13</cp:revision>
  <cp:lastPrinted>2013-12-07T15:57:00Z</cp:lastPrinted>
  <dcterms:created xsi:type="dcterms:W3CDTF">2013-10-13T11:07:00Z</dcterms:created>
  <dcterms:modified xsi:type="dcterms:W3CDTF">2022-12-29T15:37:00Z</dcterms:modified>
</cp:coreProperties>
</file>
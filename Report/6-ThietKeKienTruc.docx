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02F1" w14:textId="77777777" w:rsidR="003548A8" w:rsidRDefault="003548A8" w:rsidP="003548A8">
      <w:pPr>
        <w:rPr>
          <w:lang w:val="en-US"/>
        </w:rPr>
      </w:pPr>
    </w:p>
    <w:p w14:paraId="7B618F5E" w14:textId="77777777" w:rsidR="00301562" w:rsidRDefault="00301562" w:rsidP="003548A8">
      <w:pPr>
        <w:rPr>
          <w:lang w:val="en-US"/>
        </w:rPr>
      </w:pPr>
    </w:p>
    <w:p w14:paraId="68C615B6" w14:textId="77777777" w:rsidR="00301562" w:rsidRDefault="00301562" w:rsidP="003548A8">
      <w:pPr>
        <w:rPr>
          <w:lang w:val="en-US"/>
        </w:rPr>
      </w:pPr>
    </w:p>
    <w:p w14:paraId="123BDE08" w14:textId="77777777" w:rsidR="00301562" w:rsidRDefault="00301562" w:rsidP="003548A8">
      <w:pPr>
        <w:rPr>
          <w:lang w:val="en-US"/>
        </w:rPr>
      </w:pPr>
    </w:p>
    <w:p w14:paraId="1DC19680" w14:textId="77777777" w:rsidR="00301562" w:rsidRDefault="00301562" w:rsidP="003548A8">
      <w:pPr>
        <w:rPr>
          <w:lang w:val="en-US"/>
        </w:rPr>
      </w:pPr>
    </w:p>
    <w:p w14:paraId="26B76BD1" w14:textId="77777777" w:rsidR="00301562" w:rsidRDefault="00301562" w:rsidP="003548A8">
      <w:pPr>
        <w:rPr>
          <w:lang w:val="en-US"/>
        </w:rPr>
      </w:pPr>
    </w:p>
    <w:p w14:paraId="65AFF70F" w14:textId="77777777" w:rsidR="00301562" w:rsidRDefault="00301562" w:rsidP="003548A8">
      <w:pPr>
        <w:rPr>
          <w:lang w:val="en-US"/>
        </w:rPr>
      </w:pPr>
    </w:p>
    <w:p w14:paraId="2AA5D4E4" w14:textId="77777777" w:rsidR="003548A8" w:rsidRPr="003548A8" w:rsidRDefault="003548A8" w:rsidP="003548A8">
      <w:pPr>
        <w:rPr>
          <w:lang w:val="en-US"/>
        </w:rPr>
      </w:pPr>
    </w:p>
    <w:p w14:paraId="36E4EB85" w14:textId="66C33D73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721FD1">
        <w:rPr>
          <w:color w:val="0000FF"/>
          <w:lang w:val="en-US"/>
        </w:rPr>
        <w:t>Phần mềm quản lý học sinh cấp 3</w:t>
      </w:r>
    </w:p>
    <w:p w14:paraId="072C2C1B" w14:textId="77777777" w:rsidR="007A1DE8" w:rsidRPr="007A1DE8" w:rsidRDefault="007A1DE8" w:rsidP="007A1DE8">
      <w:pPr>
        <w:rPr>
          <w:lang w:val="en-US"/>
        </w:rPr>
      </w:pPr>
    </w:p>
    <w:p w14:paraId="44A4B2AB" w14:textId="3F12A505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21FD1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7D67200F" w14:textId="77777777" w:rsidR="00D234F3" w:rsidRDefault="00D234F3">
      <w:pPr>
        <w:pStyle w:val="Title"/>
        <w:jc w:val="both"/>
        <w:rPr>
          <w:lang w:val="en-US"/>
        </w:rPr>
      </w:pPr>
    </w:p>
    <w:p w14:paraId="7845ECC3" w14:textId="77777777" w:rsidR="003548A8" w:rsidRDefault="003548A8" w:rsidP="003548A8">
      <w:pPr>
        <w:rPr>
          <w:lang w:val="en-US"/>
        </w:rPr>
      </w:pPr>
    </w:p>
    <w:p w14:paraId="2D98E4DC" w14:textId="77777777" w:rsidR="00301562" w:rsidRDefault="00301562" w:rsidP="003548A8">
      <w:pPr>
        <w:rPr>
          <w:lang w:val="en-US"/>
        </w:rPr>
      </w:pPr>
    </w:p>
    <w:p w14:paraId="5D9094AD" w14:textId="77777777" w:rsidR="00301562" w:rsidRDefault="00301562" w:rsidP="003548A8">
      <w:pPr>
        <w:rPr>
          <w:lang w:val="en-US"/>
        </w:rPr>
      </w:pPr>
    </w:p>
    <w:p w14:paraId="0EA49900" w14:textId="77777777" w:rsidR="00301562" w:rsidRDefault="00301562" w:rsidP="003548A8">
      <w:pPr>
        <w:rPr>
          <w:lang w:val="en-US"/>
        </w:rPr>
      </w:pPr>
    </w:p>
    <w:p w14:paraId="5B8E5AE8" w14:textId="77777777" w:rsidR="00301562" w:rsidRDefault="00301562" w:rsidP="003548A8">
      <w:pPr>
        <w:rPr>
          <w:lang w:val="en-US"/>
        </w:rPr>
      </w:pPr>
    </w:p>
    <w:p w14:paraId="7F42622D" w14:textId="77777777" w:rsidR="00301562" w:rsidRDefault="00301562" w:rsidP="003548A8">
      <w:pPr>
        <w:rPr>
          <w:lang w:val="en-US"/>
        </w:rPr>
      </w:pPr>
    </w:p>
    <w:p w14:paraId="30BD47C4" w14:textId="77777777" w:rsidR="00301562" w:rsidRDefault="00301562" w:rsidP="003548A8">
      <w:pPr>
        <w:rPr>
          <w:lang w:val="en-US"/>
        </w:rPr>
      </w:pPr>
    </w:p>
    <w:p w14:paraId="687707F0" w14:textId="77777777" w:rsidR="00301562" w:rsidRDefault="00301562" w:rsidP="003548A8">
      <w:pPr>
        <w:rPr>
          <w:lang w:val="en-US"/>
        </w:rPr>
      </w:pPr>
    </w:p>
    <w:p w14:paraId="397864F2" w14:textId="77777777" w:rsidR="00301562" w:rsidRDefault="00301562" w:rsidP="003548A8">
      <w:pPr>
        <w:rPr>
          <w:lang w:val="en-US"/>
        </w:rPr>
      </w:pPr>
    </w:p>
    <w:p w14:paraId="5AC55AD3" w14:textId="77777777" w:rsidR="003548A8" w:rsidRDefault="003548A8" w:rsidP="003548A8">
      <w:pPr>
        <w:rPr>
          <w:lang w:val="en-US"/>
        </w:rPr>
      </w:pPr>
    </w:p>
    <w:p w14:paraId="603A325B" w14:textId="77777777" w:rsidR="003548A8" w:rsidRDefault="003548A8" w:rsidP="003548A8">
      <w:pPr>
        <w:rPr>
          <w:lang w:val="en-US"/>
        </w:rPr>
      </w:pPr>
    </w:p>
    <w:p w14:paraId="33AAC7DE" w14:textId="77777777" w:rsidR="003548A8" w:rsidRDefault="003548A8" w:rsidP="003548A8">
      <w:pPr>
        <w:rPr>
          <w:lang w:val="en-US"/>
        </w:rPr>
      </w:pPr>
    </w:p>
    <w:p w14:paraId="39C25E53" w14:textId="77777777" w:rsidR="003548A8" w:rsidRDefault="003548A8" w:rsidP="003548A8">
      <w:pPr>
        <w:rPr>
          <w:lang w:val="en-US"/>
        </w:rPr>
      </w:pPr>
    </w:p>
    <w:p w14:paraId="70A96559" w14:textId="77777777" w:rsidR="003548A8" w:rsidRDefault="003548A8" w:rsidP="003548A8">
      <w:pPr>
        <w:rPr>
          <w:lang w:val="en-US"/>
        </w:rPr>
      </w:pPr>
    </w:p>
    <w:p w14:paraId="2DA2075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9AC1353" w14:textId="77777777" w:rsidR="00EC7208" w:rsidRPr="003548A8" w:rsidRDefault="00EC7208" w:rsidP="00EC7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21424042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Trương Nhật Ninh</w:t>
      </w:r>
    </w:p>
    <w:p w14:paraId="296E1D23" w14:textId="77777777" w:rsidR="00EC7208" w:rsidRDefault="00EC7208" w:rsidP="00EC7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20424104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Phạm Gia Long</w:t>
      </w:r>
    </w:p>
    <w:p w14:paraId="0C620E7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8D0C21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246ABC5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3D42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0BD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7684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7D51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C7208" w:rsidRPr="000C0CA8" w14:paraId="2A600D13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88B4B" w14:textId="384AB5B7" w:rsidR="00EC7208" w:rsidRPr="003548A8" w:rsidRDefault="00EC7208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29/12/2022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49736" w14:textId="3D2E4546" w:rsidR="00EC7208" w:rsidRPr="003548A8" w:rsidRDefault="00EC7208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B9BA" w14:textId="333BF4B9" w:rsidR="00EC7208" w:rsidRPr="0037628A" w:rsidRDefault="00EC7208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6D682" w14:textId="00EC6438" w:rsidR="00EC7208" w:rsidRPr="003548A8" w:rsidRDefault="00EC7208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Trương Nhật Ninh</w:t>
            </w:r>
          </w:p>
        </w:tc>
      </w:tr>
      <w:tr w:rsidR="00E95D0C" w:rsidRPr="007A1DE8" w14:paraId="4CE72F3A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24F3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4FAF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D2B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C690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9306F52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BA88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F2F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E4A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4D5F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23B32F5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B5E6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259E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0F39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E234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41E9947" w14:textId="77777777" w:rsidR="00A23833" w:rsidRDefault="00A23833" w:rsidP="0031511D">
      <w:pPr>
        <w:pStyle w:val="Title"/>
        <w:rPr>
          <w:lang w:val="en-US"/>
        </w:rPr>
      </w:pPr>
    </w:p>
    <w:p w14:paraId="14EAFC1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63FF54B2" w14:textId="77777777" w:rsidR="00CE4E8A" w:rsidRDefault="00CE4E8A" w:rsidP="00CE4E8A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r:id="rId7" w:anchor="_Toc176927905" w:history="1">
        <w:r>
          <w:rPr>
            <w:rStyle w:val="Hyperlink"/>
            <w:noProof/>
            <w:lang w:val="en-US"/>
          </w:rPr>
          <w:t>1.</w:t>
        </w:r>
        <w:r>
          <w:rPr>
            <w:rStyle w:val="Hyperlink"/>
            <w:noProof/>
            <w:szCs w:val="24"/>
            <w:lang w:val="en-US"/>
          </w:rPr>
          <w:tab/>
        </w:r>
        <w:r>
          <w:rPr>
            <w:rStyle w:val="Hyperlink"/>
            <w:noProof/>
            <w:lang w:val="en-US"/>
          </w:rPr>
          <w:t>Kiến trúc hệ thống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_Toc176927905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556119F0" w14:textId="77777777" w:rsidR="00CE4E8A" w:rsidRDefault="00CE4E8A" w:rsidP="00CE4E8A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r:id="rId8" w:anchor="_Toc176927906" w:history="1">
        <w:r>
          <w:rPr>
            <w:rStyle w:val="Hyperlink"/>
            <w:noProof/>
          </w:rPr>
          <w:t>2.</w:t>
        </w:r>
        <w:r>
          <w:rPr>
            <w:rStyle w:val="Hyperlink"/>
            <w:noProof/>
            <w:szCs w:val="24"/>
            <w:lang w:val="en-US"/>
          </w:rPr>
          <w:tab/>
        </w:r>
        <w:r>
          <w:rPr>
            <w:rStyle w:val="Hyperlink"/>
            <w:noProof/>
          </w:rPr>
          <w:t>Mô tả chi tiết từng thành phần trong hệ thống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_Toc176927906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4</w:t>
        </w:r>
        <w:r>
          <w:rPr>
            <w:rStyle w:val="Hyperlink"/>
            <w:noProof/>
            <w:webHidden/>
          </w:rPr>
          <w:fldChar w:fldCharType="end"/>
        </w:r>
      </w:hyperlink>
    </w:p>
    <w:p w14:paraId="092CEDE6" w14:textId="77777777" w:rsidR="00CE4E8A" w:rsidRDefault="00CE4E8A" w:rsidP="00CE4E8A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BAF3EA3" w14:textId="77777777" w:rsidR="00CE4E8A" w:rsidRDefault="00CE4E8A" w:rsidP="00CE4E8A">
      <w:pPr>
        <w:pStyle w:val="Heading1"/>
        <w:numPr>
          <w:ilvl w:val="0"/>
          <w:numId w:val="28"/>
        </w:numPr>
        <w:rPr>
          <w:lang w:val="en-US"/>
        </w:rPr>
      </w:pPr>
      <w:r>
        <w:rPr>
          <w:b w:val="0"/>
        </w:rPr>
        <w:br w:type="page"/>
      </w:r>
      <w:bookmarkStart w:id="0" w:name="_Toc176927905"/>
      <w:r>
        <w:rPr>
          <w:b w:val="0"/>
          <w:lang w:val="en-US"/>
        </w:rPr>
        <w:lastRenderedPageBreak/>
        <w:t>Kiến trúc hệ thống</w:t>
      </w:r>
      <w:bookmarkEnd w:id="0"/>
    </w:p>
    <w:p w14:paraId="2D02C1E4" w14:textId="77777777" w:rsidR="00CE4E8A" w:rsidRDefault="00CE4E8A" w:rsidP="00CE4E8A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Kiến trúc tổng thể của hệ thống:</w:t>
      </w:r>
    </w:p>
    <w:p w14:paraId="5DD51707" w14:textId="2072C7D9" w:rsidR="00CE4E8A" w:rsidRDefault="00CE4E8A" w:rsidP="00CE4E8A">
      <w:pPr>
        <w:spacing w:line="360" w:lineRule="auto"/>
        <w:jc w:val="center"/>
        <w:rPr>
          <w:lang w:val="en-US"/>
        </w:rPr>
      </w:pPr>
      <w:r>
        <w:rPr>
          <w:i/>
          <w:noProof/>
          <w:color w:val="0000FF"/>
        </w:rPr>
        <w:drawing>
          <wp:inline distT="0" distB="0" distL="0" distR="0" wp14:anchorId="643518A5" wp14:editId="548F81C8">
            <wp:extent cx="5732145" cy="29025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4128" w14:textId="77777777" w:rsidR="00CE4E8A" w:rsidRDefault="00CE4E8A" w:rsidP="00CE4E8A">
      <w:pPr>
        <w:spacing w:line="360" w:lineRule="auto"/>
        <w:rPr>
          <w:i/>
          <w:color w:val="0000FF"/>
          <w:lang w:val="en-US"/>
        </w:rPr>
      </w:pPr>
    </w:p>
    <w:p w14:paraId="268D7EAA" w14:textId="77777777" w:rsidR="00CE4E8A" w:rsidRDefault="00CE4E8A" w:rsidP="00CE4E8A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Danh sách các module, thành phần trong hệ thống: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3001"/>
        <w:gridCol w:w="6179"/>
      </w:tblGrid>
      <w:tr w:rsidR="00CE4E8A" w14:paraId="64E69799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FF26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21E7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2B68C1D4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AC0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QLHSC3Client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DCA5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Người dùng.</w:t>
            </w:r>
          </w:p>
        </w:tc>
      </w:tr>
      <w:tr w:rsidR="00CE4E8A" w14:paraId="1D45B77F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A167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QLHSC3_BUSWebService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DFE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các nghiệp vụ chức năng của QLHSC3Client.</w:t>
            </w:r>
          </w:p>
        </w:tc>
      </w:tr>
      <w:tr w:rsidR="00CE4E8A" w14:paraId="2D3BFD2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472D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QLHSC3_DALWebService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45A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Đảm bảo luôn luôn kết nối với cơ sở dữ liệu để thực hiện các tác vụ do QLHSC3_BUSWebService yêu cầu.</w:t>
            </w:r>
          </w:p>
        </w:tc>
      </w:tr>
      <w:tr w:rsidR="00CE4E8A" w14:paraId="3671B5D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AFB1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Database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138C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Chứa cơ sở dữ liệu của hệ thống</w:t>
            </w:r>
          </w:p>
        </w:tc>
      </w:tr>
    </w:tbl>
    <w:p w14:paraId="435A5DC9" w14:textId="77777777" w:rsidR="00CE4E8A" w:rsidRDefault="00CE4E8A" w:rsidP="00CE4E8A">
      <w:pPr>
        <w:pStyle w:val="Heading1"/>
        <w:numPr>
          <w:ilvl w:val="0"/>
          <w:numId w:val="28"/>
        </w:numPr>
        <w:spacing w:before="240"/>
      </w:pPr>
      <w:r>
        <w:rPr>
          <w:b w:val="0"/>
        </w:rPr>
        <w:br w:type="page"/>
      </w:r>
      <w:bookmarkStart w:id="1" w:name="_Toc176927906"/>
      <w:r>
        <w:rPr>
          <w:b w:val="0"/>
        </w:rPr>
        <w:lastRenderedPageBreak/>
        <w:t>Mô tả chi tiết từng thành phần trong hệ thống</w:t>
      </w:r>
      <w:bookmarkEnd w:id="1"/>
    </w:p>
    <w:p w14:paraId="7CCCCFF1" w14:textId="77777777" w:rsidR="00CE4E8A" w:rsidRDefault="00CE4E8A" w:rsidP="00CE4E8A">
      <w:pPr>
        <w:numPr>
          <w:ilvl w:val="0"/>
          <w:numId w:val="37"/>
        </w:numPr>
        <w:spacing w:line="360" w:lineRule="auto"/>
        <w:rPr>
          <w:b/>
          <w:i/>
          <w:color w:val="0000FF"/>
          <w:lang w:val="en-US"/>
        </w:rPr>
      </w:pPr>
      <w:r>
        <w:rPr>
          <w:color w:val="0000FF"/>
          <w:szCs w:val="26"/>
          <w:lang w:val="en-US"/>
        </w:rPr>
        <w:t>QLHSC3Client: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76"/>
        <w:gridCol w:w="6267"/>
      </w:tblGrid>
      <w:tr w:rsidR="00CE4E8A" w14:paraId="42058AC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4E48" w14:textId="77777777" w:rsidR="00CE4E8A" w:rsidRDefault="00CE4E8A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F233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311F828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1475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BangDiemMon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C07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Bảng điểm môn từ Cơ sở dữ liệu</w:t>
            </w:r>
          </w:p>
        </w:tc>
      </w:tr>
      <w:tr w:rsidR="00CE4E8A" w14:paraId="5231205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7BD0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BaoCaoTongKetMon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921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Báo cáo tổng kết môn từ Cơ sở dữ liệu</w:t>
            </w:r>
          </w:p>
        </w:tc>
      </w:tr>
      <w:tr w:rsidR="00CE4E8A" w14:paraId="1C5BB8C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CAD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Diem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BCB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Điểm từ Cơ sở dữ liệu</w:t>
            </w:r>
          </w:p>
        </w:tc>
      </w:tr>
      <w:tr w:rsidR="00CE4E8A" w14:paraId="395F641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E937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HocKi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8F9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Học kì từ Cơ sở dữ liệu</w:t>
            </w:r>
          </w:p>
        </w:tc>
      </w:tr>
      <w:tr w:rsidR="00CE4E8A" w14:paraId="60B5D145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01CC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HocSinh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C13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Học sinh từ Cơ sở dữ liệu</w:t>
            </w:r>
          </w:p>
        </w:tc>
      </w:tr>
      <w:tr w:rsidR="00CE4E8A" w14:paraId="127F7B15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1FE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Khoi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B75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Khối từ Cơ sở dữ liệu</w:t>
            </w:r>
          </w:p>
        </w:tc>
      </w:tr>
      <w:tr w:rsidR="00CE4E8A" w14:paraId="02C91344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869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Lop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C81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Lớp từ Cơ sở dữ liệu</w:t>
            </w:r>
          </w:p>
        </w:tc>
      </w:tr>
      <w:tr w:rsidR="00CE4E8A" w14:paraId="1B37A6E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B81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MonHoc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765D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Môn học từ Cơ sở dữ liệu</w:t>
            </w:r>
          </w:p>
        </w:tc>
      </w:tr>
      <w:tr w:rsidR="00CE4E8A" w14:paraId="611D5FB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B817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PhieuMoi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269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Phiếu mời từ Cơ sở dữ liệu</w:t>
            </w:r>
          </w:p>
        </w:tc>
      </w:tr>
      <w:tr w:rsidR="00CE4E8A" w14:paraId="53C4E55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1EA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QuyDinh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071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Quy định từ Cơ sở dữ liệu</w:t>
            </w:r>
          </w:p>
        </w:tc>
      </w:tr>
      <w:tr w:rsidR="00CE4E8A" w14:paraId="291C310C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8C4D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TaiKhoanDangNhap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361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Tài khoản đăng nhập từ Cơ sở dữ liệu</w:t>
            </w:r>
          </w:p>
        </w:tc>
      </w:tr>
      <w:tr w:rsidR="00CE4E8A" w14:paraId="4450B98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7167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ThongBao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404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Thông báo từ Cơ sở dữ liệu</w:t>
            </w:r>
          </w:p>
        </w:tc>
      </w:tr>
    </w:tbl>
    <w:p w14:paraId="67EACEBA" w14:textId="77777777" w:rsidR="00CE4E8A" w:rsidRDefault="00CE4E8A" w:rsidP="00CE4E8A">
      <w:pPr>
        <w:spacing w:line="360" w:lineRule="auto"/>
        <w:ind w:left="720"/>
        <w:jc w:val="both"/>
        <w:rPr>
          <w:b/>
          <w:i/>
          <w:color w:val="0000FF"/>
          <w:u w:val="single"/>
          <w:lang w:val="en-US"/>
        </w:rPr>
      </w:pPr>
    </w:p>
    <w:p w14:paraId="3609AF7B" w14:textId="77777777" w:rsidR="00CE4E8A" w:rsidRDefault="00CE4E8A" w:rsidP="00CE4E8A">
      <w:pPr>
        <w:numPr>
          <w:ilvl w:val="0"/>
          <w:numId w:val="37"/>
        </w:numPr>
        <w:spacing w:line="360" w:lineRule="auto"/>
        <w:jc w:val="both"/>
        <w:rPr>
          <w:b/>
          <w:i/>
          <w:color w:val="0000FF"/>
          <w:u w:val="single"/>
          <w:lang w:val="en-US"/>
        </w:rPr>
      </w:pPr>
      <w:r>
        <w:rPr>
          <w:color w:val="0000FF"/>
          <w:szCs w:val="26"/>
          <w:lang w:val="en-US"/>
        </w:rPr>
        <w:t>QLHSC3_BUSWebService:</w:t>
      </w:r>
      <w:r>
        <w:rPr>
          <w:b/>
          <w:i/>
          <w:color w:val="0000FF"/>
          <w:u w:val="single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72"/>
        <w:gridCol w:w="6271"/>
      </w:tblGrid>
      <w:tr w:rsidR="00CE4E8A" w14:paraId="7F88276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C977" w14:textId="77777777" w:rsidR="00CE4E8A" w:rsidRDefault="00CE4E8A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B485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2B887B7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B45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BangDiemMonBUS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B13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Bảng Điểm Môn</w:t>
            </w:r>
          </w:p>
        </w:tc>
      </w:tr>
      <w:tr w:rsidR="00CE4E8A" w14:paraId="514D65C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D00" w14:textId="77777777" w:rsidR="00CE4E8A" w:rsidRDefault="00CE4E8A">
            <w:pPr>
              <w:tabs>
                <w:tab w:val="right" w:pos="2785"/>
              </w:tabs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DiemBUS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0F22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Điểm</w:t>
            </w:r>
          </w:p>
        </w:tc>
      </w:tr>
      <w:tr w:rsidR="00CE4E8A" w14:paraId="3183FF2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D97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HocKiBUS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7C79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Học Kì</w:t>
            </w:r>
          </w:p>
        </w:tc>
      </w:tr>
      <w:tr w:rsidR="00CE4E8A" w14:paraId="75B4BB4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5DA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HocSinhBUS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B69E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HocSinh</w:t>
            </w:r>
          </w:p>
        </w:tc>
      </w:tr>
      <w:tr w:rsidR="00CE4E8A" w14:paraId="0900832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00E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LopBUS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CE92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Lớp</w:t>
            </w:r>
          </w:p>
        </w:tc>
      </w:tr>
      <w:tr w:rsidR="00CE4E8A" w14:paraId="0E45830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D11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MonHocBUS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B88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Môn Học</w:t>
            </w:r>
          </w:p>
        </w:tc>
      </w:tr>
      <w:tr w:rsidR="00CE4E8A" w14:paraId="0C86AC4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E8A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QuyDinhBUS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3114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Quy Định</w:t>
            </w:r>
          </w:p>
        </w:tc>
      </w:tr>
      <w:tr w:rsidR="00CE4E8A" w14:paraId="014642C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E0E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TaiKhoanBUS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D21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Tài Khoản</w:t>
            </w:r>
          </w:p>
        </w:tc>
      </w:tr>
      <w:tr w:rsidR="00CE4E8A" w14:paraId="089BC917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C3F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ThongBaoBUS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FE54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Thông Báo</w:t>
            </w:r>
          </w:p>
        </w:tc>
      </w:tr>
      <w:tr w:rsidR="00CE4E8A" w14:paraId="7136361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326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TinTucBUS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51F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Tin Tức</w:t>
            </w:r>
          </w:p>
        </w:tc>
      </w:tr>
      <w:tr w:rsidR="00CE4E8A" w14:paraId="7ABF4D9D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1E3D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TraCuuBUS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F1E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Học Sinh</w:t>
            </w:r>
          </w:p>
        </w:tc>
      </w:tr>
    </w:tbl>
    <w:p w14:paraId="1811808A" w14:textId="77777777" w:rsidR="00CE4E8A" w:rsidRDefault="00CE4E8A" w:rsidP="00CE4E8A">
      <w:pPr>
        <w:spacing w:line="360" w:lineRule="auto"/>
        <w:ind w:left="720"/>
        <w:jc w:val="both"/>
        <w:rPr>
          <w:b/>
          <w:i/>
          <w:color w:val="0000FF"/>
          <w:u w:val="single"/>
          <w:lang w:val="en-US"/>
        </w:rPr>
      </w:pPr>
    </w:p>
    <w:p w14:paraId="727CF563" w14:textId="77777777" w:rsidR="00CE4E8A" w:rsidRDefault="00CE4E8A" w:rsidP="00CE4E8A">
      <w:pPr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color w:val="0000FF"/>
          <w:szCs w:val="26"/>
          <w:lang w:val="en-US"/>
        </w:rPr>
        <w:t>QLHSC3_DALWebService:</w:t>
      </w:r>
      <w:r>
        <w:rPr>
          <w:i/>
          <w:color w:val="0000FF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962"/>
        <w:gridCol w:w="6281"/>
      </w:tblGrid>
      <w:tr w:rsidR="00CE4E8A" w14:paraId="4D2BF8E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CD34" w14:textId="77777777" w:rsidR="00CE4E8A" w:rsidRDefault="00CE4E8A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0FA6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5207A7F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304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BangDiemMonDAO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022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>
              <w:rPr>
                <w:color w:val="0000FF"/>
                <w:szCs w:val="26"/>
                <w:lang w:val="en-US"/>
              </w:rPr>
              <w:lastRenderedPageBreak/>
              <w:t>QLHSC3_BUSWebService</w:t>
            </w:r>
          </w:p>
        </w:tc>
      </w:tr>
      <w:tr w:rsidR="00CE4E8A" w14:paraId="6E8B553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ACB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lastRenderedPageBreak/>
              <w:t>DiemDAO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C278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7F68805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7D09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HocKiDAO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B7AF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6FD3AD4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E27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HocSinhDAO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DCCE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2FD8822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E3A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LopDAO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2335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481ED646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844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MonHocDAO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D39C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7337FCB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03A9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QuyDinhDAO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4820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19879A86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EE7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TaiKhoanDAO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7B2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2A299B4C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D22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ThongBaoDAO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38D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2C854A88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764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TinTucDAO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0FB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62207D0D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15E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TraCuuDAO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183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</w:tbl>
    <w:p w14:paraId="136A520A" w14:textId="77777777" w:rsidR="00CE4E8A" w:rsidRDefault="00CE4E8A" w:rsidP="00CE4E8A">
      <w:pPr>
        <w:spacing w:line="360" w:lineRule="auto"/>
        <w:ind w:left="720"/>
        <w:jc w:val="both"/>
        <w:rPr>
          <w:i/>
          <w:color w:val="0000FF"/>
          <w:lang w:val="en-US"/>
        </w:rPr>
      </w:pPr>
    </w:p>
    <w:p w14:paraId="70D9F5D6" w14:textId="0C12BE4A" w:rsidR="00CE4E8A" w:rsidRDefault="00CE4E8A" w:rsidP="00CE4E8A">
      <w:pPr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Database:</w:t>
      </w:r>
      <w:r w:rsidR="006879F5">
        <w:rPr>
          <w:i/>
          <w:color w:val="0000FF"/>
          <w:lang w:val="en-US"/>
        </w:rPr>
        <w:t xml:space="preserve"> Có trong file QLHSC3.bak</w:t>
      </w:r>
    </w:p>
    <w:p w14:paraId="0E645524" w14:textId="53BA5E8D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3A22EE17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AA97" w14:textId="77777777" w:rsidR="0069193D" w:rsidRDefault="0069193D">
      <w:r>
        <w:separator/>
      </w:r>
    </w:p>
  </w:endnote>
  <w:endnote w:type="continuationSeparator" w:id="0">
    <w:p w14:paraId="56CD66F7" w14:textId="77777777" w:rsidR="0069193D" w:rsidRDefault="0069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5BB1" w14:textId="77777777" w:rsidR="00B04B3D" w:rsidRDefault="00B04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D4C095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8ACD864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534D76E" wp14:editId="273959B9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9F669F7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90E2113" w14:textId="77777777" w:rsidR="00E95D0C" w:rsidRDefault="00E95D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23A3" w14:textId="77777777" w:rsidR="00B04B3D" w:rsidRDefault="00B0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18BC" w14:textId="77777777" w:rsidR="0069193D" w:rsidRDefault="0069193D">
      <w:r>
        <w:separator/>
      </w:r>
    </w:p>
  </w:footnote>
  <w:footnote w:type="continuationSeparator" w:id="0">
    <w:p w14:paraId="01F3CAF0" w14:textId="77777777" w:rsidR="0069193D" w:rsidRDefault="00691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7992" w14:textId="77777777" w:rsidR="00B04B3D" w:rsidRDefault="00B04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292D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1A2A9974" wp14:editId="6F4DC2B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B04B3D" w14:paraId="5E045EEC" w14:textId="77777777" w:rsidTr="008D3541">
      <w:tc>
        <w:tcPr>
          <w:tcW w:w="6623" w:type="dxa"/>
          <w:shd w:val="clear" w:color="auto" w:fill="auto"/>
        </w:tcPr>
        <w:p w14:paraId="3DE66237" w14:textId="10D0C56D" w:rsidR="00B04B3D" w:rsidRPr="008D3541" w:rsidRDefault="00B04B3D" w:rsidP="00B04B3D">
          <w:pPr>
            <w:pStyle w:val="Header"/>
            <w:rPr>
              <w:color w:val="0000FF"/>
              <w:lang w:val="en-US"/>
            </w:rPr>
          </w:pPr>
          <w:r>
            <w:rPr>
              <w:rFonts w:eastAsia="SimSun"/>
              <w:color w:val="0000FF"/>
              <w:lang w:val="en-US"/>
            </w:rPr>
            <w:t>Trương Nhật Ninh</w:t>
          </w:r>
        </w:p>
      </w:tc>
      <w:tc>
        <w:tcPr>
          <w:tcW w:w="2845" w:type="dxa"/>
          <w:shd w:val="clear" w:color="auto" w:fill="auto"/>
        </w:tcPr>
        <w:p w14:paraId="4A529AAB" w14:textId="6A44F8C5" w:rsidR="00B04B3D" w:rsidRPr="008D3541" w:rsidRDefault="00B04B3D" w:rsidP="00B04B3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E95D0C" w14:paraId="667F041F" w14:textId="77777777" w:rsidTr="008D3541">
      <w:tc>
        <w:tcPr>
          <w:tcW w:w="6623" w:type="dxa"/>
          <w:shd w:val="clear" w:color="auto" w:fill="auto"/>
        </w:tcPr>
        <w:p w14:paraId="68BA648A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51AFF60C" w14:textId="1ABBA723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07C2A">
            <w:rPr>
              <w:color w:val="0000FF"/>
              <w:lang w:val="en-US"/>
            </w:rPr>
            <w:t>29/12/2022</w:t>
          </w:r>
        </w:p>
      </w:tc>
    </w:tr>
  </w:tbl>
  <w:p w14:paraId="31CE0A54" w14:textId="77777777" w:rsidR="00E95D0C" w:rsidRPr="007A1DE8" w:rsidRDefault="00E95D0C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6B64B" w14:textId="77777777" w:rsidR="00B04B3D" w:rsidRDefault="00B0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805CE9"/>
    <w:multiLevelType w:val="hybridMultilevel"/>
    <w:tmpl w:val="BEB826D0"/>
    <w:lvl w:ilvl="0" w:tplc="6E925D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5835238">
    <w:abstractNumId w:val="0"/>
  </w:num>
  <w:num w:numId="2" w16cid:durableId="204848689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90196372">
    <w:abstractNumId w:val="19"/>
  </w:num>
  <w:num w:numId="4" w16cid:durableId="1889367419">
    <w:abstractNumId w:val="17"/>
  </w:num>
  <w:num w:numId="5" w16cid:durableId="1745372424">
    <w:abstractNumId w:val="20"/>
  </w:num>
  <w:num w:numId="6" w16cid:durableId="29915484">
    <w:abstractNumId w:val="10"/>
  </w:num>
  <w:num w:numId="7" w16cid:durableId="953100920">
    <w:abstractNumId w:val="21"/>
  </w:num>
  <w:num w:numId="8" w16cid:durableId="1191065345">
    <w:abstractNumId w:val="26"/>
  </w:num>
  <w:num w:numId="9" w16cid:durableId="1429078409">
    <w:abstractNumId w:val="13"/>
  </w:num>
  <w:num w:numId="10" w16cid:durableId="1774594336">
    <w:abstractNumId w:val="8"/>
  </w:num>
  <w:num w:numId="11" w16cid:durableId="1588927166">
    <w:abstractNumId w:val="31"/>
  </w:num>
  <w:num w:numId="12" w16cid:durableId="629749415">
    <w:abstractNumId w:val="27"/>
  </w:num>
  <w:num w:numId="13" w16cid:durableId="1193500503">
    <w:abstractNumId w:val="25"/>
  </w:num>
  <w:num w:numId="14" w16cid:durableId="1665740355">
    <w:abstractNumId w:val="2"/>
  </w:num>
  <w:num w:numId="15" w16cid:durableId="1227447822">
    <w:abstractNumId w:val="5"/>
  </w:num>
  <w:num w:numId="16" w16cid:durableId="1823041294">
    <w:abstractNumId w:val="24"/>
  </w:num>
  <w:num w:numId="17" w16cid:durableId="753631053">
    <w:abstractNumId w:val="29"/>
  </w:num>
  <w:num w:numId="18" w16cid:durableId="769159146">
    <w:abstractNumId w:val="12"/>
  </w:num>
  <w:num w:numId="19" w16cid:durableId="406196409">
    <w:abstractNumId w:val="23"/>
  </w:num>
  <w:num w:numId="20" w16cid:durableId="797573168">
    <w:abstractNumId w:val="28"/>
  </w:num>
  <w:num w:numId="21" w16cid:durableId="30888986">
    <w:abstractNumId w:val="30"/>
  </w:num>
  <w:num w:numId="22" w16cid:durableId="1189873079">
    <w:abstractNumId w:val="9"/>
  </w:num>
  <w:num w:numId="23" w16cid:durableId="636644531">
    <w:abstractNumId w:val="16"/>
  </w:num>
  <w:num w:numId="24" w16cid:durableId="784232441">
    <w:abstractNumId w:val="6"/>
  </w:num>
  <w:num w:numId="25" w16cid:durableId="2069454539">
    <w:abstractNumId w:val="3"/>
  </w:num>
  <w:num w:numId="26" w16cid:durableId="758523334">
    <w:abstractNumId w:val="15"/>
  </w:num>
  <w:num w:numId="27" w16cid:durableId="1830361624">
    <w:abstractNumId w:val="22"/>
  </w:num>
  <w:num w:numId="28" w16cid:durableId="1366177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76053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4829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74626167">
    <w:abstractNumId w:val="14"/>
  </w:num>
  <w:num w:numId="32" w16cid:durableId="1813866915">
    <w:abstractNumId w:val="0"/>
  </w:num>
  <w:num w:numId="33" w16cid:durableId="876892079">
    <w:abstractNumId w:val="0"/>
  </w:num>
  <w:num w:numId="34" w16cid:durableId="133915938">
    <w:abstractNumId w:val="18"/>
  </w:num>
  <w:num w:numId="35" w16cid:durableId="1932737123">
    <w:abstractNumId w:val="11"/>
  </w:num>
  <w:num w:numId="36" w16cid:durableId="538930392">
    <w:abstractNumId w:val="7"/>
  </w:num>
  <w:num w:numId="37" w16cid:durableId="7503518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879F5"/>
    <w:rsid w:val="0069193D"/>
    <w:rsid w:val="006E420F"/>
    <w:rsid w:val="006E56E2"/>
    <w:rsid w:val="006F09CE"/>
    <w:rsid w:val="00707C2A"/>
    <w:rsid w:val="00721FD1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D10AE"/>
    <w:rsid w:val="00B04B3D"/>
    <w:rsid w:val="00B871C5"/>
    <w:rsid w:val="00BB5444"/>
    <w:rsid w:val="00C14AB8"/>
    <w:rsid w:val="00C74D6D"/>
    <w:rsid w:val="00CA52C8"/>
    <w:rsid w:val="00CA75F9"/>
    <w:rsid w:val="00CE4E8A"/>
    <w:rsid w:val="00D234F3"/>
    <w:rsid w:val="00D328EA"/>
    <w:rsid w:val="00DA2A6D"/>
    <w:rsid w:val="00DC363E"/>
    <w:rsid w:val="00DD57E3"/>
    <w:rsid w:val="00E95D0C"/>
    <w:rsid w:val="00EC7208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711083"/>
  <w15:docId w15:val="{8B99BF76-9966-43D6-8D2E-815E02D5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SG\Desktop\KTPM_QuanLyHocSinh\Document\6-ThietKeKienTruc.doc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file:///C:\Users\DSG\Desktop\KTPM_QuanLyHocSinh\Document\6-ThietKeKienTruc.doc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3983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DSG</cp:lastModifiedBy>
  <cp:revision>12</cp:revision>
  <cp:lastPrinted>2013-12-07T15:58:00Z</cp:lastPrinted>
  <dcterms:created xsi:type="dcterms:W3CDTF">2013-10-13T11:17:00Z</dcterms:created>
  <dcterms:modified xsi:type="dcterms:W3CDTF">2022-12-29T15:51:00Z</dcterms:modified>
</cp:coreProperties>
</file>